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1428148" w14:textId="77777777" w:rsidTr="001B2ABD">
        <w:trPr>
          <w:trHeight w:val="4410"/>
        </w:trPr>
        <w:tc>
          <w:tcPr>
            <w:tcW w:w="3600" w:type="dxa"/>
            <w:vAlign w:val="bottom"/>
          </w:tcPr>
          <w:p w14:paraId="4E462DFC" w14:textId="77777777" w:rsidR="001B2ABD" w:rsidRDefault="001B2ABD" w:rsidP="001B2ABD">
            <w:pPr>
              <w:tabs>
                <w:tab w:val="left" w:pos="990"/>
              </w:tabs>
              <w:jc w:val="center"/>
            </w:pPr>
            <w:r>
              <w:rPr>
                <w:noProof/>
              </w:rPr>
              <mc:AlternateContent>
                <mc:Choice Requires="wps">
                  <w:drawing>
                    <wp:inline distT="0" distB="0" distL="0" distR="0" wp14:anchorId="4C923AE9" wp14:editId="20EADBF5">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EBA38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755F0179" w14:textId="77777777" w:rsidR="001B2ABD" w:rsidRDefault="001B2ABD" w:rsidP="000C45FF">
            <w:pPr>
              <w:tabs>
                <w:tab w:val="left" w:pos="990"/>
              </w:tabs>
            </w:pPr>
          </w:p>
        </w:tc>
        <w:tc>
          <w:tcPr>
            <w:tcW w:w="6470" w:type="dxa"/>
            <w:vAlign w:val="bottom"/>
          </w:tcPr>
          <w:p w14:paraId="58C8727F" w14:textId="0B914B61" w:rsidR="001B2ABD" w:rsidRDefault="00EF1645" w:rsidP="001B2ABD">
            <w:pPr>
              <w:pStyle w:val="Title"/>
            </w:pPr>
            <w:r>
              <w:t>emmanuel godwin ajiduku</w:t>
            </w:r>
          </w:p>
          <w:p w14:paraId="1CDD4F93" w14:textId="688ADD35" w:rsidR="001B2ABD" w:rsidRDefault="00EF1645" w:rsidP="001B2ABD">
            <w:pPr>
              <w:pStyle w:val="Subtitle"/>
            </w:pPr>
            <w:r>
              <w:rPr>
                <w:spacing w:val="0"/>
                <w:w w:val="100"/>
              </w:rPr>
              <w:t>Computer Engineer</w:t>
            </w:r>
          </w:p>
        </w:tc>
      </w:tr>
      <w:tr w:rsidR="001B2ABD" w14:paraId="60AB8B8E" w14:textId="77777777" w:rsidTr="001B2ABD">
        <w:tc>
          <w:tcPr>
            <w:tcW w:w="3600" w:type="dxa"/>
          </w:tcPr>
          <w:sdt>
            <w:sdtPr>
              <w:id w:val="-1711873194"/>
              <w:placeholder>
                <w:docPart w:val="C855E314ABD14DD89EC4E395C9D08A86"/>
              </w:placeholder>
              <w:temporary/>
              <w:showingPlcHdr/>
              <w15:appearance w15:val="hidden"/>
            </w:sdtPr>
            <w:sdtEndPr/>
            <w:sdtContent>
              <w:p w14:paraId="1F66A0EB" w14:textId="77777777" w:rsidR="001B2ABD" w:rsidRDefault="00036450" w:rsidP="00036450">
                <w:pPr>
                  <w:pStyle w:val="Heading3"/>
                </w:pPr>
                <w:r w:rsidRPr="00D5459D">
                  <w:t>Profile</w:t>
                </w:r>
              </w:p>
            </w:sdtContent>
          </w:sdt>
          <w:sdt>
            <w:sdtPr>
              <w:id w:val="355866036"/>
              <w:placeholder>
                <w:docPart w:val="A62D2F9F93964C388AE5983D2185BB18"/>
              </w:placeholder>
              <w:temporary/>
              <w:showingPlcHdr/>
              <w15:appearance w15:val="hidden"/>
            </w:sdtPr>
            <w:sdtEndPr/>
            <w:sdtContent>
              <w:p w14:paraId="3F38114B"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4FC2D61" w14:textId="77777777" w:rsidR="009260CD" w:rsidRDefault="009260CD" w:rsidP="009260CD"/>
              <w:p w14:paraId="3965D8DA"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33CEB48" w14:textId="77777777" w:rsidR="00036450" w:rsidRDefault="00036450" w:rsidP="00036450"/>
          <w:sdt>
            <w:sdtPr>
              <w:id w:val="-1954003311"/>
              <w:placeholder>
                <w:docPart w:val="D5148B293F6E45EFB8E3D41F204F9778"/>
              </w:placeholder>
              <w:temporary/>
              <w:showingPlcHdr/>
              <w15:appearance w15:val="hidden"/>
            </w:sdtPr>
            <w:sdtEndPr/>
            <w:sdtContent>
              <w:p w14:paraId="231AD298" w14:textId="77777777" w:rsidR="00036450" w:rsidRPr="00CB0055" w:rsidRDefault="00CB0055" w:rsidP="00CB0055">
                <w:pPr>
                  <w:pStyle w:val="Heading3"/>
                </w:pPr>
                <w:r w:rsidRPr="00CB0055">
                  <w:t>Contact</w:t>
                </w:r>
              </w:p>
            </w:sdtContent>
          </w:sdt>
          <w:sdt>
            <w:sdtPr>
              <w:id w:val="1111563247"/>
              <w:placeholder>
                <w:docPart w:val="052B8D02514446278F35A16EAAA61217"/>
              </w:placeholder>
              <w:temporary/>
              <w:showingPlcHdr/>
              <w15:appearance w15:val="hidden"/>
            </w:sdtPr>
            <w:sdtEndPr/>
            <w:sdtContent>
              <w:p w14:paraId="570DD5DA" w14:textId="77777777" w:rsidR="004D3011" w:rsidRDefault="004D3011" w:rsidP="004D3011">
                <w:r w:rsidRPr="004D3011">
                  <w:t>PHONE:</w:t>
                </w:r>
              </w:p>
            </w:sdtContent>
          </w:sdt>
          <w:p w14:paraId="48D1F4B8" w14:textId="753982A9" w:rsidR="004D3011" w:rsidRDefault="008D13D3" w:rsidP="004D3011">
            <w:r>
              <w:t>07037219043</w:t>
            </w:r>
          </w:p>
          <w:p w14:paraId="3A568D99" w14:textId="62A72ED7" w:rsidR="008D13D3" w:rsidRDefault="008D13D3" w:rsidP="004D3011">
            <w:r>
              <w:t>09158317564</w:t>
            </w:r>
          </w:p>
          <w:p w14:paraId="39A61F98" w14:textId="77777777" w:rsidR="004D3011" w:rsidRPr="004D3011" w:rsidRDefault="004D3011" w:rsidP="004D3011"/>
          <w:sdt>
            <w:sdtPr>
              <w:id w:val="67859272"/>
              <w:placeholder>
                <w:docPart w:val="76EA561FEAC645D7B2EFED155444B9C0"/>
              </w:placeholder>
              <w:temporary/>
              <w:showingPlcHdr/>
              <w15:appearance w15:val="hidden"/>
            </w:sdtPr>
            <w:sdtEndPr/>
            <w:sdtContent>
              <w:p w14:paraId="3516E183" w14:textId="77777777" w:rsidR="004D3011" w:rsidRDefault="004D3011" w:rsidP="004D3011">
                <w:r w:rsidRPr="004D3011">
                  <w:t>WEBSITE:</w:t>
                </w:r>
              </w:p>
            </w:sdtContent>
          </w:sdt>
          <w:sdt>
            <w:sdtPr>
              <w:id w:val="-720132143"/>
              <w:placeholder>
                <w:docPart w:val="9F5DB04AFED6415591AFC7E0781900BC"/>
              </w:placeholder>
              <w:temporary/>
              <w:showingPlcHdr/>
              <w15:appearance w15:val="hidden"/>
            </w:sdtPr>
            <w:sdtEndPr/>
            <w:sdtContent>
              <w:p w14:paraId="49D62985" w14:textId="77777777" w:rsidR="004D3011" w:rsidRDefault="00E4381A" w:rsidP="004D3011">
                <w:r>
                  <w:t>Website goes here</w:t>
                </w:r>
              </w:p>
            </w:sdtContent>
          </w:sdt>
          <w:p w14:paraId="38039F5F" w14:textId="77777777" w:rsidR="004D3011" w:rsidRDefault="004D3011" w:rsidP="004D3011"/>
          <w:sdt>
            <w:sdtPr>
              <w:id w:val="-240260293"/>
              <w:placeholder>
                <w:docPart w:val="E81E5292AB474A8A83841CF14AA31794"/>
              </w:placeholder>
              <w:temporary/>
              <w:showingPlcHdr/>
              <w15:appearance w15:val="hidden"/>
            </w:sdtPr>
            <w:sdtEndPr/>
            <w:sdtContent>
              <w:p w14:paraId="7E05C0FF" w14:textId="77777777" w:rsidR="004D3011" w:rsidRDefault="004D3011" w:rsidP="004D3011">
                <w:r w:rsidRPr="004D3011">
                  <w:t>EMAIL:</w:t>
                </w:r>
              </w:p>
            </w:sdtContent>
          </w:sdt>
          <w:p w14:paraId="3DC9ED66" w14:textId="19796ADE" w:rsidR="00036450" w:rsidRPr="00E4381A" w:rsidRDefault="008D13D3" w:rsidP="004D3011">
            <w:pPr>
              <w:rPr>
                <w:rStyle w:val="Hyperlink"/>
              </w:rPr>
            </w:pPr>
            <w:hyperlink r:id="rId8" w:history="1">
              <w:r w:rsidRPr="00D2519F">
                <w:rPr>
                  <w:rStyle w:val="Hyperlink"/>
                </w:rPr>
                <w:t>emmanuelgodwin235@gmail.com</w:t>
              </w:r>
            </w:hyperlink>
          </w:p>
          <w:sdt>
            <w:sdtPr>
              <w:id w:val="-1444214663"/>
              <w:placeholder>
                <w:docPart w:val="46C6A989C5AD4161913937E9E8B417A0"/>
              </w:placeholder>
              <w:temporary/>
              <w:showingPlcHdr/>
              <w15:appearance w15:val="hidden"/>
            </w:sdtPr>
            <w:sdtEndPr/>
            <w:sdtContent>
              <w:p w14:paraId="06A53827" w14:textId="77777777" w:rsidR="004D3011" w:rsidRPr="00CB0055" w:rsidRDefault="00CB0055" w:rsidP="00CB0055">
                <w:pPr>
                  <w:pStyle w:val="Heading3"/>
                </w:pPr>
                <w:r w:rsidRPr="00CB0055">
                  <w:t>Hobbies</w:t>
                </w:r>
              </w:p>
            </w:sdtContent>
          </w:sdt>
          <w:p w14:paraId="0B67D855" w14:textId="3404B8C8" w:rsidR="004D3011" w:rsidRDefault="008D13D3" w:rsidP="004D3011">
            <w:r>
              <w:t xml:space="preserve">Reading </w:t>
            </w:r>
          </w:p>
          <w:p w14:paraId="29E2F625" w14:textId="21364D7E" w:rsidR="004D3011" w:rsidRDefault="008D13D3" w:rsidP="004D3011">
            <w:r>
              <w:t>Writing Songs</w:t>
            </w:r>
          </w:p>
          <w:p w14:paraId="0309A4F0" w14:textId="12E9757B" w:rsidR="004D3011" w:rsidRDefault="008D13D3" w:rsidP="004D3011">
            <w:r>
              <w:t>Football</w:t>
            </w:r>
          </w:p>
          <w:p w14:paraId="24094735" w14:textId="3B5DD805" w:rsidR="004D3011" w:rsidRPr="004D3011" w:rsidRDefault="008D13D3" w:rsidP="004D3011">
            <w:r>
              <w:t>Thinking</w:t>
            </w:r>
          </w:p>
        </w:tc>
        <w:tc>
          <w:tcPr>
            <w:tcW w:w="720" w:type="dxa"/>
          </w:tcPr>
          <w:p w14:paraId="12FD82B1" w14:textId="77777777" w:rsidR="001B2ABD" w:rsidRDefault="001B2ABD" w:rsidP="000C45FF">
            <w:pPr>
              <w:tabs>
                <w:tab w:val="left" w:pos="990"/>
              </w:tabs>
            </w:pPr>
          </w:p>
        </w:tc>
        <w:tc>
          <w:tcPr>
            <w:tcW w:w="6470" w:type="dxa"/>
          </w:tcPr>
          <w:sdt>
            <w:sdtPr>
              <w:id w:val="1049110328"/>
              <w:placeholder>
                <w:docPart w:val="9E67CAA1F64448C682287FBF7158EA43"/>
              </w:placeholder>
              <w:temporary/>
              <w:showingPlcHdr/>
              <w15:appearance w15:val="hidden"/>
            </w:sdtPr>
            <w:sdtEndPr/>
            <w:sdtContent>
              <w:p w14:paraId="228B80E4" w14:textId="77777777" w:rsidR="001B2ABD" w:rsidRDefault="00E25A26" w:rsidP="00036450">
                <w:pPr>
                  <w:pStyle w:val="Heading2"/>
                </w:pPr>
                <w:r w:rsidRPr="00036450">
                  <w:t>EDUCATION</w:t>
                </w:r>
              </w:p>
            </w:sdtContent>
          </w:sdt>
          <w:p w14:paraId="5CDC7455" w14:textId="3332B808" w:rsidR="00036450" w:rsidRPr="00036450" w:rsidRDefault="00EF1645" w:rsidP="00B359E4">
            <w:pPr>
              <w:pStyle w:val="Heading4"/>
            </w:pPr>
            <w:r>
              <w:t>Federal University of Technology Minna, Niger State</w:t>
            </w:r>
          </w:p>
          <w:p w14:paraId="1067C1FD" w14:textId="412CE06D" w:rsidR="00036450" w:rsidRPr="00B359E4" w:rsidRDefault="00EF1645" w:rsidP="00B359E4">
            <w:pPr>
              <w:pStyle w:val="Date"/>
            </w:pPr>
            <w:r>
              <w:t>2018</w:t>
            </w:r>
            <w:r w:rsidR="00036450" w:rsidRPr="00B359E4">
              <w:t xml:space="preserve"> - </w:t>
            </w:r>
            <w:r>
              <w:t>2024</w:t>
            </w:r>
          </w:p>
          <w:p w14:paraId="7789C9F8" w14:textId="77777777" w:rsidR="004D3011" w:rsidRDefault="00036450" w:rsidP="00036450">
            <w:r w:rsidRPr="00036450">
              <w:t>[It’s okay to brag about your GPA, awards, and honors. Feel free to summarize your coursework too.]</w:t>
            </w:r>
          </w:p>
          <w:p w14:paraId="7C161EBC" w14:textId="77777777" w:rsidR="00036450" w:rsidRDefault="00036450" w:rsidP="00036450"/>
          <w:p w14:paraId="77A60502" w14:textId="21E86D8C" w:rsidR="00036450" w:rsidRPr="00B359E4" w:rsidRDefault="00EF1645" w:rsidP="00B359E4">
            <w:pPr>
              <w:pStyle w:val="Heading4"/>
            </w:pPr>
            <w:r>
              <w:t xml:space="preserve">Federal Government College </w:t>
            </w:r>
            <w:proofErr w:type="spellStart"/>
            <w:r>
              <w:t>Wukari</w:t>
            </w:r>
            <w:proofErr w:type="spellEnd"/>
            <w:r>
              <w:t>, Taraba State</w:t>
            </w:r>
          </w:p>
          <w:p w14:paraId="371B2187" w14:textId="135F7A21" w:rsidR="00036450" w:rsidRPr="00B359E4" w:rsidRDefault="00EF1645" w:rsidP="00B359E4">
            <w:pPr>
              <w:pStyle w:val="Date"/>
            </w:pPr>
            <w:r>
              <w:t>2012</w:t>
            </w:r>
            <w:r w:rsidR="00036450" w:rsidRPr="00B359E4">
              <w:t xml:space="preserve"> - </w:t>
            </w:r>
            <w:r>
              <w:t>2018</w:t>
            </w:r>
          </w:p>
          <w:sdt>
            <w:sdtPr>
              <w:id w:val="1702519894"/>
              <w:placeholder>
                <w:docPart w:val="8A47F1AEC8F44D1AA6BA4E7A9369DA26"/>
              </w:placeholder>
              <w:temporary/>
              <w:showingPlcHdr/>
              <w15:appearance w15:val="hidden"/>
            </w:sdtPr>
            <w:sdtEndPr/>
            <w:sdtContent>
              <w:p w14:paraId="26E1FF00" w14:textId="77777777" w:rsidR="00036450" w:rsidRDefault="00036450" w:rsidP="00036450">
                <w:r w:rsidRPr="00036450">
                  <w:t>[It’s okay to brag about your GPA, awards, and honors. Feel free to summarize your coursework too.]</w:t>
                </w:r>
              </w:p>
            </w:sdtContent>
          </w:sdt>
          <w:sdt>
            <w:sdtPr>
              <w:id w:val="1001553383"/>
              <w:placeholder>
                <w:docPart w:val="4EB210F259854854B7ED0D82ED254CAD"/>
              </w:placeholder>
              <w:temporary/>
              <w:showingPlcHdr/>
              <w15:appearance w15:val="hidden"/>
            </w:sdtPr>
            <w:sdtEndPr/>
            <w:sdtContent>
              <w:p w14:paraId="47007D5D" w14:textId="77777777" w:rsidR="00036450" w:rsidRDefault="00036450" w:rsidP="00036450">
                <w:pPr>
                  <w:pStyle w:val="Heading2"/>
                </w:pPr>
                <w:r w:rsidRPr="00036450">
                  <w:t>WORK EXPERIENCE</w:t>
                </w:r>
              </w:p>
            </w:sdtContent>
          </w:sdt>
          <w:p w14:paraId="78D634DE" w14:textId="1257F281" w:rsidR="00036450" w:rsidRDefault="008D13D3" w:rsidP="00B359E4">
            <w:pPr>
              <w:pStyle w:val="Heading4"/>
              <w:rPr>
                <w:bCs/>
              </w:rPr>
            </w:pPr>
            <w:r>
              <w:t xml:space="preserve">Galaxy Backbone Limited </w:t>
            </w:r>
            <w:r w:rsidRPr="00036450">
              <w:t>[</w:t>
            </w:r>
            <w:r>
              <w:t>Intern]</w:t>
            </w:r>
          </w:p>
          <w:p w14:paraId="4CB731EB" w14:textId="04C4D62D" w:rsidR="00036450" w:rsidRPr="00036450" w:rsidRDefault="008D13D3" w:rsidP="00B359E4">
            <w:pPr>
              <w:pStyle w:val="Date"/>
            </w:pPr>
            <w:r>
              <w:t xml:space="preserve">September 2023 </w:t>
            </w:r>
            <w:r w:rsidR="00036450" w:rsidRPr="00036450">
              <w:t>–</w:t>
            </w:r>
            <w:r>
              <w:t xml:space="preserve"> March 2024</w:t>
            </w:r>
          </w:p>
          <w:p w14:paraId="2B02D538" w14:textId="513B36FC" w:rsidR="00036450" w:rsidRDefault="008D13D3" w:rsidP="00036450">
            <w:r>
              <w:t>Data collection and analysis</w:t>
            </w:r>
            <w:r w:rsidR="004C6021">
              <w:t xml:space="preserve"> from dashboard and Data Centre for monthly report</w:t>
            </w:r>
            <w:r>
              <w:t>, Graphics des</w:t>
            </w:r>
            <w:r w:rsidR="004C6021">
              <w:t>ign and also Network configuration.</w:t>
            </w:r>
          </w:p>
          <w:p w14:paraId="26BA9ECF" w14:textId="77777777" w:rsidR="004D3011" w:rsidRDefault="004D3011" w:rsidP="00036450"/>
          <w:p w14:paraId="606B4064" w14:textId="77777777" w:rsidR="004D3011" w:rsidRPr="004D3011" w:rsidRDefault="00691BFB" w:rsidP="00B359E4">
            <w:pPr>
              <w:pStyle w:val="Heading4"/>
              <w:rPr>
                <w:bCs/>
              </w:rPr>
            </w:pPr>
            <w:sdt>
              <w:sdtPr>
                <w:id w:val="1349680342"/>
                <w:placeholder>
                  <w:docPart w:val="8A06E96C795F45638AFAC409161A9596"/>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E6312B8172934E769C5ED91658AB7F6E"/>
                </w:placeholder>
                <w:temporary/>
                <w:showingPlcHdr/>
                <w15:appearance w15:val="hidden"/>
              </w:sdtPr>
              <w:sdtEndPr>
                <w:rPr>
                  <w:bCs/>
                </w:rPr>
              </w:sdtEndPr>
              <w:sdtContent>
                <w:r w:rsidR="004D3011" w:rsidRPr="004D3011">
                  <w:t>[Job Title]</w:t>
                </w:r>
              </w:sdtContent>
            </w:sdt>
          </w:p>
          <w:p w14:paraId="0D922A54" w14:textId="77777777" w:rsidR="004D3011" w:rsidRPr="004D3011" w:rsidRDefault="00691BFB" w:rsidP="00B359E4">
            <w:pPr>
              <w:pStyle w:val="Date"/>
            </w:pPr>
            <w:sdt>
              <w:sdtPr>
                <w:id w:val="1427539568"/>
                <w:placeholder>
                  <w:docPart w:val="91854F304274484BB055F1D13D4C8EFE"/>
                </w:placeholder>
                <w:temporary/>
                <w:showingPlcHdr/>
                <w15:appearance w15:val="hidden"/>
              </w:sdtPr>
              <w:sdtEndPr/>
              <w:sdtContent>
                <w:r w:rsidR="004D3011" w:rsidRPr="004D3011">
                  <w:t>[Dates From]</w:t>
                </w:r>
              </w:sdtContent>
            </w:sdt>
            <w:r w:rsidR="004D3011" w:rsidRPr="004D3011">
              <w:t>–</w:t>
            </w:r>
            <w:sdt>
              <w:sdtPr>
                <w:id w:val="-1046213544"/>
                <w:placeholder>
                  <w:docPart w:val="5E4F2AF4566F4A479D507C4136ED021F"/>
                </w:placeholder>
                <w:temporary/>
                <w:showingPlcHdr/>
                <w15:appearance w15:val="hidden"/>
              </w:sdtPr>
              <w:sdtEndPr/>
              <w:sdtContent>
                <w:r w:rsidR="004D3011" w:rsidRPr="004D3011">
                  <w:t>[To]</w:t>
                </w:r>
              </w:sdtContent>
            </w:sdt>
          </w:p>
          <w:p w14:paraId="3B6E7E81" w14:textId="77777777" w:rsidR="004D3011" w:rsidRPr="004D3011" w:rsidRDefault="00691BFB" w:rsidP="004D3011">
            <w:sdt>
              <w:sdtPr>
                <w:id w:val="-448162616"/>
                <w:placeholder>
                  <w:docPart w:val="4DA409BEA3BC4079BFAB598BA2B2098D"/>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8F7F83A" w14:textId="77777777" w:rsidR="004D3011" w:rsidRDefault="004D3011" w:rsidP="00036450"/>
          <w:p w14:paraId="7BFA88FB" w14:textId="77777777" w:rsidR="004D3011" w:rsidRPr="004D3011" w:rsidRDefault="00691BFB" w:rsidP="00B359E4">
            <w:pPr>
              <w:pStyle w:val="Heading4"/>
              <w:rPr>
                <w:bCs/>
              </w:rPr>
            </w:pPr>
            <w:sdt>
              <w:sdtPr>
                <w:id w:val="1676228846"/>
                <w:placeholder>
                  <w:docPart w:val="D1250240B6AA4952B7328DC9D5A27ED3"/>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E55CB560EB7E4A4187DF1605367E529E"/>
                </w:placeholder>
                <w:temporary/>
                <w:showingPlcHdr/>
                <w15:appearance w15:val="hidden"/>
              </w:sdtPr>
              <w:sdtEndPr>
                <w:rPr>
                  <w:bCs/>
                </w:rPr>
              </w:sdtEndPr>
              <w:sdtContent>
                <w:r w:rsidR="004D3011" w:rsidRPr="004D3011">
                  <w:t>[Job Title]</w:t>
                </w:r>
              </w:sdtContent>
            </w:sdt>
          </w:p>
          <w:p w14:paraId="55660310" w14:textId="77777777" w:rsidR="004D3011" w:rsidRPr="004D3011" w:rsidRDefault="00691BFB" w:rsidP="00B359E4">
            <w:pPr>
              <w:pStyle w:val="Date"/>
            </w:pPr>
            <w:sdt>
              <w:sdtPr>
                <w:id w:val="-1949918139"/>
                <w:placeholder>
                  <w:docPart w:val="FDDA8885503C43C2ABF04B1CC8E435BA"/>
                </w:placeholder>
                <w:temporary/>
                <w:showingPlcHdr/>
                <w15:appearance w15:val="hidden"/>
              </w:sdtPr>
              <w:sdtEndPr/>
              <w:sdtContent>
                <w:r w:rsidR="004D3011" w:rsidRPr="004D3011">
                  <w:t>[Dates From]</w:t>
                </w:r>
              </w:sdtContent>
            </w:sdt>
            <w:r w:rsidR="004D3011" w:rsidRPr="004D3011">
              <w:t>–</w:t>
            </w:r>
            <w:sdt>
              <w:sdtPr>
                <w:id w:val="1482970291"/>
                <w:placeholder>
                  <w:docPart w:val="F842FADCFE864EEA8897A9BC234CE619"/>
                </w:placeholder>
                <w:temporary/>
                <w:showingPlcHdr/>
                <w15:appearance w15:val="hidden"/>
              </w:sdtPr>
              <w:sdtEndPr/>
              <w:sdtContent>
                <w:r w:rsidR="004D3011" w:rsidRPr="004D3011">
                  <w:t>[To]</w:t>
                </w:r>
              </w:sdtContent>
            </w:sdt>
          </w:p>
          <w:p w14:paraId="45905CA5" w14:textId="77777777" w:rsidR="004D3011" w:rsidRPr="004D3011" w:rsidRDefault="00691BFB" w:rsidP="004D3011">
            <w:sdt>
              <w:sdtPr>
                <w:id w:val="-1480993500"/>
                <w:placeholder>
                  <w:docPart w:val="C1C98BF84142404CB6AE1250127985D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4E3F0BFE" w14:textId="77777777" w:rsidR="004D3011" w:rsidRDefault="004D3011" w:rsidP="00036450"/>
          <w:sdt>
            <w:sdtPr>
              <w:id w:val="1669594239"/>
              <w:placeholder>
                <w:docPart w:val="A5F3BE2C465E497C8C768422487E25F0"/>
              </w:placeholder>
              <w:temporary/>
              <w:showingPlcHdr/>
              <w15:appearance w15:val="hidden"/>
            </w:sdtPr>
            <w:sdtEndPr/>
            <w:sdtContent>
              <w:p w14:paraId="63BBF83F" w14:textId="77777777" w:rsidR="00036450" w:rsidRDefault="00180329" w:rsidP="00036450">
                <w:pPr>
                  <w:pStyle w:val="Heading2"/>
                </w:pPr>
                <w:r w:rsidRPr="00036450">
                  <w:rPr>
                    <w:rStyle w:val="Heading2Char"/>
                    <w:b/>
                    <w:bCs/>
                    <w:caps/>
                  </w:rPr>
                  <w:t>SKILLS</w:t>
                </w:r>
              </w:p>
            </w:sdtContent>
          </w:sdt>
          <w:p w14:paraId="3D2F7515"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D04FB47" wp14:editId="6A5031FE">
                  <wp:extent cx="4181475" cy="109537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015BA20" w14:textId="77777777" w:rsidR="0043117B" w:rsidRDefault="00691BFB"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12017" w14:textId="77777777" w:rsidR="00691BFB" w:rsidRDefault="00691BFB" w:rsidP="000C45FF">
      <w:r>
        <w:separator/>
      </w:r>
    </w:p>
  </w:endnote>
  <w:endnote w:type="continuationSeparator" w:id="0">
    <w:p w14:paraId="12472191" w14:textId="77777777" w:rsidR="00691BFB" w:rsidRDefault="00691BF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D2AE" w14:textId="77777777" w:rsidR="00691BFB" w:rsidRDefault="00691BFB" w:rsidP="000C45FF">
      <w:r>
        <w:separator/>
      </w:r>
    </w:p>
  </w:footnote>
  <w:footnote w:type="continuationSeparator" w:id="0">
    <w:p w14:paraId="6B4C8C87" w14:textId="77777777" w:rsidR="00691BFB" w:rsidRDefault="00691BF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4050" w14:textId="77777777" w:rsidR="000C45FF" w:rsidRDefault="000C45FF">
    <w:pPr>
      <w:pStyle w:val="Header"/>
    </w:pPr>
    <w:r>
      <w:rPr>
        <w:noProof/>
      </w:rPr>
      <w:drawing>
        <wp:anchor distT="0" distB="0" distL="114300" distR="114300" simplePos="0" relativeHeight="251658240" behindDoc="1" locked="0" layoutInCell="1" allowOverlap="1" wp14:anchorId="60454B12" wp14:editId="5D5DE8A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45"/>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021"/>
    <w:rsid w:val="004C63E4"/>
    <w:rsid w:val="004D3011"/>
    <w:rsid w:val="005262AC"/>
    <w:rsid w:val="005C0992"/>
    <w:rsid w:val="005E39D5"/>
    <w:rsid w:val="00600670"/>
    <w:rsid w:val="0062123A"/>
    <w:rsid w:val="00646E75"/>
    <w:rsid w:val="006771D0"/>
    <w:rsid w:val="00691BFB"/>
    <w:rsid w:val="00715FCB"/>
    <w:rsid w:val="00743101"/>
    <w:rsid w:val="00764C9F"/>
    <w:rsid w:val="007775E1"/>
    <w:rsid w:val="007867A0"/>
    <w:rsid w:val="007927F5"/>
    <w:rsid w:val="00802CA0"/>
    <w:rsid w:val="008D13D3"/>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F1645"/>
    <w:rsid w:val="00F203EE"/>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A944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manuelgodwin235@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AB527FA6-EFC3-42B7-A9E3-1AB405966A5B%7d\%7bB6854C95-6949-478A-ADB1-8E1ED0B5926A%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NG"/>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Web Development</c:v>
                </c:pt>
                <c:pt idx="1">
                  <c:v>Graphics Design</c:v>
                </c:pt>
                <c:pt idx="2">
                  <c:v>Data Analysis</c:v>
                </c:pt>
                <c:pt idx="3">
                  <c:v>Networking</c:v>
                </c:pt>
                <c:pt idx="4">
                  <c:v>Embeded Systems</c:v>
                </c:pt>
              </c:strCache>
            </c:strRef>
          </c:cat>
          <c:val>
            <c:numRef>
              <c:f>Sheet1!$B$2:$B$6</c:f>
              <c:numCache>
                <c:formatCode>General</c:formatCode>
                <c:ptCount val="5"/>
                <c:pt idx="0">
                  <c:v>0.5</c:v>
                </c:pt>
                <c:pt idx="1">
                  <c:v>0.8</c:v>
                </c:pt>
                <c:pt idx="2">
                  <c:v>0.25</c:v>
                </c:pt>
                <c:pt idx="3">
                  <c:v>0.6</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NG"/>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5E314ABD14DD89EC4E395C9D08A86"/>
        <w:category>
          <w:name w:val="General"/>
          <w:gallery w:val="placeholder"/>
        </w:category>
        <w:types>
          <w:type w:val="bbPlcHdr"/>
        </w:types>
        <w:behaviors>
          <w:behavior w:val="content"/>
        </w:behaviors>
        <w:guid w:val="{A6909C64-DC3A-460D-B537-24118AD87688}"/>
      </w:docPartPr>
      <w:docPartBody>
        <w:p w:rsidR="00000000" w:rsidRDefault="00DE0F52">
          <w:pPr>
            <w:pStyle w:val="C855E314ABD14DD89EC4E395C9D08A86"/>
          </w:pPr>
          <w:r w:rsidRPr="00D5459D">
            <w:t>Profile</w:t>
          </w:r>
        </w:p>
      </w:docPartBody>
    </w:docPart>
    <w:docPart>
      <w:docPartPr>
        <w:name w:val="A62D2F9F93964C388AE5983D2185BB18"/>
        <w:category>
          <w:name w:val="General"/>
          <w:gallery w:val="placeholder"/>
        </w:category>
        <w:types>
          <w:type w:val="bbPlcHdr"/>
        </w:types>
        <w:behaviors>
          <w:behavior w:val="content"/>
        </w:behaviors>
        <w:guid w:val="{885D1C62-78B1-42F9-89BC-66E5737AEBD3}"/>
      </w:docPartPr>
      <w:docPartBody>
        <w:p w:rsidR="007B1C4D" w:rsidRDefault="00DE0F52"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DE0F52" w:rsidP="009260CD"/>
        <w:p w:rsidR="00000000" w:rsidRDefault="00DE0F52">
          <w:pPr>
            <w:pStyle w:val="A62D2F9F93964C388AE5983D2185BB18"/>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D5148B293F6E45EFB8E3D41F204F9778"/>
        <w:category>
          <w:name w:val="General"/>
          <w:gallery w:val="placeholder"/>
        </w:category>
        <w:types>
          <w:type w:val="bbPlcHdr"/>
        </w:types>
        <w:behaviors>
          <w:behavior w:val="content"/>
        </w:behaviors>
        <w:guid w:val="{C260C147-5561-4A6B-9105-0453D3A5CBEA}"/>
      </w:docPartPr>
      <w:docPartBody>
        <w:p w:rsidR="00000000" w:rsidRDefault="00DE0F52">
          <w:pPr>
            <w:pStyle w:val="D5148B293F6E45EFB8E3D41F204F9778"/>
          </w:pPr>
          <w:r w:rsidRPr="00CB0055">
            <w:t>Contact</w:t>
          </w:r>
        </w:p>
      </w:docPartBody>
    </w:docPart>
    <w:docPart>
      <w:docPartPr>
        <w:name w:val="052B8D02514446278F35A16EAAA61217"/>
        <w:category>
          <w:name w:val="General"/>
          <w:gallery w:val="placeholder"/>
        </w:category>
        <w:types>
          <w:type w:val="bbPlcHdr"/>
        </w:types>
        <w:behaviors>
          <w:behavior w:val="content"/>
        </w:behaviors>
        <w:guid w:val="{C84525B5-38D5-4EC3-A4B9-D8EB3DDCBFD4}"/>
      </w:docPartPr>
      <w:docPartBody>
        <w:p w:rsidR="00000000" w:rsidRDefault="00DE0F52">
          <w:pPr>
            <w:pStyle w:val="052B8D02514446278F35A16EAAA61217"/>
          </w:pPr>
          <w:r w:rsidRPr="004D3011">
            <w:t>PHONE:</w:t>
          </w:r>
        </w:p>
      </w:docPartBody>
    </w:docPart>
    <w:docPart>
      <w:docPartPr>
        <w:name w:val="76EA561FEAC645D7B2EFED155444B9C0"/>
        <w:category>
          <w:name w:val="General"/>
          <w:gallery w:val="placeholder"/>
        </w:category>
        <w:types>
          <w:type w:val="bbPlcHdr"/>
        </w:types>
        <w:behaviors>
          <w:behavior w:val="content"/>
        </w:behaviors>
        <w:guid w:val="{CE91BA9E-3119-46B3-BB3E-CAAA0888DAEC}"/>
      </w:docPartPr>
      <w:docPartBody>
        <w:p w:rsidR="00000000" w:rsidRDefault="00DE0F52">
          <w:pPr>
            <w:pStyle w:val="76EA561FEAC645D7B2EFED155444B9C0"/>
          </w:pPr>
          <w:r w:rsidRPr="004D3011">
            <w:t>WEBSITE:</w:t>
          </w:r>
        </w:p>
      </w:docPartBody>
    </w:docPart>
    <w:docPart>
      <w:docPartPr>
        <w:name w:val="9F5DB04AFED6415591AFC7E0781900BC"/>
        <w:category>
          <w:name w:val="General"/>
          <w:gallery w:val="placeholder"/>
        </w:category>
        <w:types>
          <w:type w:val="bbPlcHdr"/>
        </w:types>
        <w:behaviors>
          <w:behavior w:val="content"/>
        </w:behaviors>
        <w:guid w:val="{2F5FAB14-0C72-4D94-BB2A-5C315FAB1712}"/>
      </w:docPartPr>
      <w:docPartBody>
        <w:p w:rsidR="00000000" w:rsidRDefault="00DE0F52">
          <w:pPr>
            <w:pStyle w:val="9F5DB04AFED6415591AFC7E0781900BC"/>
          </w:pPr>
          <w:r>
            <w:t>Website goes here</w:t>
          </w:r>
        </w:p>
      </w:docPartBody>
    </w:docPart>
    <w:docPart>
      <w:docPartPr>
        <w:name w:val="E81E5292AB474A8A83841CF14AA31794"/>
        <w:category>
          <w:name w:val="General"/>
          <w:gallery w:val="placeholder"/>
        </w:category>
        <w:types>
          <w:type w:val="bbPlcHdr"/>
        </w:types>
        <w:behaviors>
          <w:behavior w:val="content"/>
        </w:behaviors>
        <w:guid w:val="{D08F1F56-02C9-43C8-B6C1-AA259522F3A7}"/>
      </w:docPartPr>
      <w:docPartBody>
        <w:p w:rsidR="00000000" w:rsidRDefault="00DE0F52">
          <w:pPr>
            <w:pStyle w:val="E81E5292AB474A8A83841CF14AA31794"/>
          </w:pPr>
          <w:r w:rsidRPr="004D3011">
            <w:t>EMAIL:</w:t>
          </w:r>
        </w:p>
      </w:docPartBody>
    </w:docPart>
    <w:docPart>
      <w:docPartPr>
        <w:name w:val="46C6A989C5AD4161913937E9E8B417A0"/>
        <w:category>
          <w:name w:val="General"/>
          <w:gallery w:val="placeholder"/>
        </w:category>
        <w:types>
          <w:type w:val="bbPlcHdr"/>
        </w:types>
        <w:behaviors>
          <w:behavior w:val="content"/>
        </w:behaviors>
        <w:guid w:val="{D019A591-052B-4AE3-AEC9-18188641C9DB}"/>
      </w:docPartPr>
      <w:docPartBody>
        <w:p w:rsidR="00000000" w:rsidRDefault="00DE0F52">
          <w:pPr>
            <w:pStyle w:val="46C6A989C5AD4161913937E9E8B417A0"/>
          </w:pPr>
          <w:r w:rsidRPr="00CB0055">
            <w:t>Hobbies</w:t>
          </w:r>
        </w:p>
      </w:docPartBody>
    </w:docPart>
    <w:docPart>
      <w:docPartPr>
        <w:name w:val="9E67CAA1F64448C682287FBF7158EA43"/>
        <w:category>
          <w:name w:val="General"/>
          <w:gallery w:val="placeholder"/>
        </w:category>
        <w:types>
          <w:type w:val="bbPlcHdr"/>
        </w:types>
        <w:behaviors>
          <w:behavior w:val="content"/>
        </w:behaviors>
        <w:guid w:val="{18CDB977-7716-4319-8859-377055BC86E3}"/>
      </w:docPartPr>
      <w:docPartBody>
        <w:p w:rsidR="00000000" w:rsidRDefault="00DE0F52">
          <w:pPr>
            <w:pStyle w:val="9E67CAA1F64448C682287FBF7158EA43"/>
          </w:pPr>
          <w:r w:rsidRPr="00036450">
            <w:t>EDUCATION</w:t>
          </w:r>
        </w:p>
      </w:docPartBody>
    </w:docPart>
    <w:docPart>
      <w:docPartPr>
        <w:name w:val="8A47F1AEC8F44D1AA6BA4E7A9369DA26"/>
        <w:category>
          <w:name w:val="General"/>
          <w:gallery w:val="placeholder"/>
        </w:category>
        <w:types>
          <w:type w:val="bbPlcHdr"/>
        </w:types>
        <w:behaviors>
          <w:behavior w:val="content"/>
        </w:behaviors>
        <w:guid w:val="{0DB94091-1CD8-4FF1-8F45-D3819AC43B80}"/>
      </w:docPartPr>
      <w:docPartBody>
        <w:p w:rsidR="00000000" w:rsidRDefault="00DE0F52">
          <w:pPr>
            <w:pStyle w:val="8A47F1AEC8F44D1AA6BA4E7A9369DA26"/>
          </w:pPr>
          <w:r w:rsidRPr="00036450">
            <w:t>[It’s okay to brag about your GPA, awards, and honors. Feel free to summarize your coursework too.]</w:t>
          </w:r>
        </w:p>
      </w:docPartBody>
    </w:docPart>
    <w:docPart>
      <w:docPartPr>
        <w:name w:val="4EB210F259854854B7ED0D82ED254CAD"/>
        <w:category>
          <w:name w:val="General"/>
          <w:gallery w:val="placeholder"/>
        </w:category>
        <w:types>
          <w:type w:val="bbPlcHdr"/>
        </w:types>
        <w:behaviors>
          <w:behavior w:val="content"/>
        </w:behaviors>
        <w:guid w:val="{C2F0BA44-5C12-4FCE-B317-603553FCF379}"/>
      </w:docPartPr>
      <w:docPartBody>
        <w:p w:rsidR="00000000" w:rsidRDefault="00DE0F52">
          <w:pPr>
            <w:pStyle w:val="4EB210F259854854B7ED0D82ED254CAD"/>
          </w:pPr>
          <w:r w:rsidRPr="00036450">
            <w:t>WORK EXPERIENCE</w:t>
          </w:r>
        </w:p>
      </w:docPartBody>
    </w:docPart>
    <w:docPart>
      <w:docPartPr>
        <w:name w:val="8A06E96C795F45638AFAC409161A9596"/>
        <w:category>
          <w:name w:val="General"/>
          <w:gallery w:val="placeholder"/>
        </w:category>
        <w:types>
          <w:type w:val="bbPlcHdr"/>
        </w:types>
        <w:behaviors>
          <w:behavior w:val="content"/>
        </w:behaviors>
        <w:guid w:val="{E1229D44-DE46-4670-9AA9-B03F164539E7}"/>
      </w:docPartPr>
      <w:docPartBody>
        <w:p w:rsidR="00000000" w:rsidRDefault="00DE0F52">
          <w:pPr>
            <w:pStyle w:val="8A06E96C795F45638AFAC409161A9596"/>
          </w:pPr>
          <w:r w:rsidRPr="004D3011">
            <w:t>[Company Name]</w:t>
          </w:r>
        </w:p>
      </w:docPartBody>
    </w:docPart>
    <w:docPart>
      <w:docPartPr>
        <w:name w:val="E6312B8172934E769C5ED91658AB7F6E"/>
        <w:category>
          <w:name w:val="General"/>
          <w:gallery w:val="placeholder"/>
        </w:category>
        <w:types>
          <w:type w:val="bbPlcHdr"/>
        </w:types>
        <w:behaviors>
          <w:behavior w:val="content"/>
        </w:behaviors>
        <w:guid w:val="{2DE733B2-72A7-44EF-AEE1-05BB39A3F51D}"/>
      </w:docPartPr>
      <w:docPartBody>
        <w:p w:rsidR="00000000" w:rsidRDefault="00DE0F52">
          <w:pPr>
            <w:pStyle w:val="E6312B8172934E769C5ED91658AB7F6E"/>
          </w:pPr>
          <w:r w:rsidRPr="004D3011">
            <w:t>[Job Title]</w:t>
          </w:r>
        </w:p>
      </w:docPartBody>
    </w:docPart>
    <w:docPart>
      <w:docPartPr>
        <w:name w:val="91854F304274484BB055F1D13D4C8EFE"/>
        <w:category>
          <w:name w:val="General"/>
          <w:gallery w:val="placeholder"/>
        </w:category>
        <w:types>
          <w:type w:val="bbPlcHdr"/>
        </w:types>
        <w:behaviors>
          <w:behavior w:val="content"/>
        </w:behaviors>
        <w:guid w:val="{7493B463-15DD-4290-82DE-687B7B63EADC}"/>
      </w:docPartPr>
      <w:docPartBody>
        <w:p w:rsidR="00000000" w:rsidRDefault="00DE0F52">
          <w:pPr>
            <w:pStyle w:val="91854F304274484BB055F1D13D4C8EFE"/>
          </w:pPr>
          <w:r w:rsidRPr="004D3011">
            <w:t>[Dates From]</w:t>
          </w:r>
        </w:p>
      </w:docPartBody>
    </w:docPart>
    <w:docPart>
      <w:docPartPr>
        <w:name w:val="5E4F2AF4566F4A479D507C4136ED021F"/>
        <w:category>
          <w:name w:val="General"/>
          <w:gallery w:val="placeholder"/>
        </w:category>
        <w:types>
          <w:type w:val="bbPlcHdr"/>
        </w:types>
        <w:behaviors>
          <w:behavior w:val="content"/>
        </w:behaviors>
        <w:guid w:val="{134777E4-B688-484C-8DF9-178C3FA9FE6B}"/>
      </w:docPartPr>
      <w:docPartBody>
        <w:p w:rsidR="00000000" w:rsidRDefault="00DE0F52">
          <w:pPr>
            <w:pStyle w:val="5E4F2AF4566F4A479D507C4136ED021F"/>
          </w:pPr>
          <w:r w:rsidRPr="004D3011">
            <w:t>[To]</w:t>
          </w:r>
        </w:p>
      </w:docPartBody>
    </w:docPart>
    <w:docPart>
      <w:docPartPr>
        <w:name w:val="4DA409BEA3BC4079BFAB598BA2B2098D"/>
        <w:category>
          <w:name w:val="General"/>
          <w:gallery w:val="placeholder"/>
        </w:category>
        <w:types>
          <w:type w:val="bbPlcHdr"/>
        </w:types>
        <w:behaviors>
          <w:behavior w:val="content"/>
        </w:behaviors>
        <w:guid w:val="{CE275259-BAF2-4A61-B5CC-2582DE139137}"/>
      </w:docPartPr>
      <w:docPartBody>
        <w:p w:rsidR="00000000" w:rsidRDefault="00DE0F52">
          <w:pPr>
            <w:pStyle w:val="4DA409BEA3BC4079BFAB598BA2B2098D"/>
          </w:pPr>
          <w:r w:rsidRPr="004D3011">
            <w:t xml:space="preserve">[Describe your responsibilities and achievements in terms of impact and results. Use </w:t>
          </w:r>
          <w:r w:rsidRPr="004D3011">
            <w:t>examples but keep in short.]</w:t>
          </w:r>
        </w:p>
      </w:docPartBody>
    </w:docPart>
    <w:docPart>
      <w:docPartPr>
        <w:name w:val="D1250240B6AA4952B7328DC9D5A27ED3"/>
        <w:category>
          <w:name w:val="General"/>
          <w:gallery w:val="placeholder"/>
        </w:category>
        <w:types>
          <w:type w:val="bbPlcHdr"/>
        </w:types>
        <w:behaviors>
          <w:behavior w:val="content"/>
        </w:behaviors>
        <w:guid w:val="{8C77FBE4-28C9-4018-B39C-B8D2E73B1D84}"/>
      </w:docPartPr>
      <w:docPartBody>
        <w:p w:rsidR="00000000" w:rsidRDefault="00DE0F52">
          <w:pPr>
            <w:pStyle w:val="D1250240B6AA4952B7328DC9D5A27ED3"/>
          </w:pPr>
          <w:r w:rsidRPr="004D3011">
            <w:t>[Company Name]</w:t>
          </w:r>
        </w:p>
      </w:docPartBody>
    </w:docPart>
    <w:docPart>
      <w:docPartPr>
        <w:name w:val="E55CB560EB7E4A4187DF1605367E529E"/>
        <w:category>
          <w:name w:val="General"/>
          <w:gallery w:val="placeholder"/>
        </w:category>
        <w:types>
          <w:type w:val="bbPlcHdr"/>
        </w:types>
        <w:behaviors>
          <w:behavior w:val="content"/>
        </w:behaviors>
        <w:guid w:val="{23BB24DE-A3A0-4B4F-8658-543EAE8E130D}"/>
      </w:docPartPr>
      <w:docPartBody>
        <w:p w:rsidR="00000000" w:rsidRDefault="00DE0F52">
          <w:pPr>
            <w:pStyle w:val="E55CB560EB7E4A4187DF1605367E529E"/>
          </w:pPr>
          <w:r w:rsidRPr="004D3011">
            <w:t>[Job Title]</w:t>
          </w:r>
        </w:p>
      </w:docPartBody>
    </w:docPart>
    <w:docPart>
      <w:docPartPr>
        <w:name w:val="FDDA8885503C43C2ABF04B1CC8E435BA"/>
        <w:category>
          <w:name w:val="General"/>
          <w:gallery w:val="placeholder"/>
        </w:category>
        <w:types>
          <w:type w:val="bbPlcHdr"/>
        </w:types>
        <w:behaviors>
          <w:behavior w:val="content"/>
        </w:behaviors>
        <w:guid w:val="{6C37BBA3-15E7-4B62-B67F-373D0BC1CD02}"/>
      </w:docPartPr>
      <w:docPartBody>
        <w:p w:rsidR="00000000" w:rsidRDefault="00DE0F52">
          <w:pPr>
            <w:pStyle w:val="FDDA8885503C43C2ABF04B1CC8E435BA"/>
          </w:pPr>
          <w:r w:rsidRPr="004D3011">
            <w:t>[Dates From]</w:t>
          </w:r>
        </w:p>
      </w:docPartBody>
    </w:docPart>
    <w:docPart>
      <w:docPartPr>
        <w:name w:val="F842FADCFE864EEA8897A9BC234CE619"/>
        <w:category>
          <w:name w:val="General"/>
          <w:gallery w:val="placeholder"/>
        </w:category>
        <w:types>
          <w:type w:val="bbPlcHdr"/>
        </w:types>
        <w:behaviors>
          <w:behavior w:val="content"/>
        </w:behaviors>
        <w:guid w:val="{64990E26-AE97-4BBE-BEE6-B8A271C4A59D}"/>
      </w:docPartPr>
      <w:docPartBody>
        <w:p w:rsidR="00000000" w:rsidRDefault="00DE0F52">
          <w:pPr>
            <w:pStyle w:val="F842FADCFE864EEA8897A9BC234CE619"/>
          </w:pPr>
          <w:r w:rsidRPr="004D3011">
            <w:t>[To]</w:t>
          </w:r>
        </w:p>
      </w:docPartBody>
    </w:docPart>
    <w:docPart>
      <w:docPartPr>
        <w:name w:val="C1C98BF84142404CB6AE1250127985D1"/>
        <w:category>
          <w:name w:val="General"/>
          <w:gallery w:val="placeholder"/>
        </w:category>
        <w:types>
          <w:type w:val="bbPlcHdr"/>
        </w:types>
        <w:behaviors>
          <w:behavior w:val="content"/>
        </w:behaviors>
        <w:guid w:val="{06C963A5-E072-438A-BA80-E959CBFBDA22}"/>
      </w:docPartPr>
      <w:docPartBody>
        <w:p w:rsidR="00000000" w:rsidRDefault="00DE0F52">
          <w:pPr>
            <w:pStyle w:val="C1C98BF84142404CB6AE1250127985D1"/>
          </w:pPr>
          <w:r w:rsidRPr="004D3011">
            <w:t>[Describe your responsibilities and achievements in terms of impact and results. Use examples but keep in short.]</w:t>
          </w:r>
        </w:p>
      </w:docPartBody>
    </w:docPart>
    <w:docPart>
      <w:docPartPr>
        <w:name w:val="A5F3BE2C465E497C8C768422487E25F0"/>
        <w:category>
          <w:name w:val="General"/>
          <w:gallery w:val="placeholder"/>
        </w:category>
        <w:types>
          <w:type w:val="bbPlcHdr"/>
        </w:types>
        <w:behaviors>
          <w:behavior w:val="content"/>
        </w:behaviors>
        <w:guid w:val="{8A56CE45-DD40-466A-B6C4-D4387B399EDA}"/>
      </w:docPartPr>
      <w:docPartBody>
        <w:p w:rsidR="00000000" w:rsidRDefault="00DE0F52">
          <w:pPr>
            <w:pStyle w:val="A5F3BE2C465E497C8C768422487E25F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52"/>
    <w:rsid w:val="00DE0F5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0D98B980AC47EB822DE4DC5E8E5256">
    <w:name w:val="A00D98B980AC47EB822DE4DC5E8E5256"/>
  </w:style>
  <w:style w:type="paragraph" w:customStyle="1" w:styleId="428EC6736854424E9FA727A1CC53F966">
    <w:name w:val="428EC6736854424E9FA727A1CC53F966"/>
  </w:style>
  <w:style w:type="paragraph" w:customStyle="1" w:styleId="C855E314ABD14DD89EC4E395C9D08A86">
    <w:name w:val="C855E314ABD14DD89EC4E395C9D08A86"/>
  </w:style>
  <w:style w:type="paragraph" w:customStyle="1" w:styleId="A62D2F9F93964C388AE5983D2185BB18">
    <w:name w:val="A62D2F9F93964C388AE5983D2185BB18"/>
  </w:style>
  <w:style w:type="paragraph" w:customStyle="1" w:styleId="D5148B293F6E45EFB8E3D41F204F9778">
    <w:name w:val="D5148B293F6E45EFB8E3D41F204F9778"/>
  </w:style>
  <w:style w:type="paragraph" w:customStyle="1" w:styleId="052B8D02514446278F35A16EAAA61217">
    <w:name w:val="052B8D02514446278F35A16EAAA61217"/>
  </w:style>
  <w:style w:type="paragraph" w:customStyle="1" w:styleId="A4375371370D45F9AD07BA704743896E">
    <w:name w:val="A4375371370D45F9AD07BA704743896E"/>
  </w:style>
  <w:style w:type="paragraph" w:customStyle="1" w:styleId="76EA561FEAC645D7B2EFED155444B9C0">
    <w:name w:val="76EA561FEAC645D7B2EFED155444B9C0"/>
  </w:style>
  <w:style w:type="paragraph" w:customStyle="1" w:styleId="9F5DB04AFED6415591AFC7E0781900BC">
    <w:name w:val="9F5DB04AFED6415591AFC7E0781900BC"/>
  </w:style>
  <w:style w:type="paragraph" w:customStyle="1" w:styleId="E81E5292AB474A8A83841CF14AA31794">
    <w:name w:val="E81E5292AB474A8A83841CF14AA31794"/>
  </w:style>
  <w:style w:type="character" w:styleId="Hyperlink">
    <w:name w:val="Hyperlink"/>
    <w:basedOn w:val="DefaultParagraphFont"/>
    <w:uiPriority w:val="99"/>
    <w:unhideWhenUsed/>
    <w:rPr>
      <w:color w:val="C45911" w:themeColor="accent2" w:themeShade="BF"/>
      <w:u w:val="single"/>
    </w:rPr>
  </w:style>
  <w:style w:type="paragraph" w:customStyle="1" w:styleId="728FDA3338CA4F35B3C8813951ED8E4B">
    <w:name w:val="728FDA3338CA4F35B3C8813951ED8E4B"/>
  </w:style>
  <w:style w:type="paragraph" w:customStyle="1" w:styleId="46C6A989C5AD4161913937E9E8B417A0">
    <w:name w:val="46C6A989C5AD4161913937E9E8B417A0"/>
  </w:style>
  <w:style w:type="paragraph" w:customStyle="1" w:styleId="63CEE6794D144056B474AAF6597889AA">
    <w:name w:val="63CEE6794D144056B474AAF6597889AA"/>
  </w:style>
  <w:style w:type="paragraph" w:customStyle="1" w:styleId="F7B33527288C4C6797481742B2AE84BB">
    <w:name w:val="F7B33527288C4C6797481742B2AE84BB"/>
  </w:style>
  <w:style w:type="paragraph" w:customStyle="1" w:styleId="8FFA8E527C254704A997917AA0A3AA34">
    <w:name w:val="8FFA8E527C254704A997917AA0A3AA34"/>
  </w:style>
  <w:style w:type="paragraph" w:customStyle="1" w:styleId="57952837CBF94E6CB8A1A0189460B1C2">
    <w:name w:val="57952837CBF94E6CB8A1A0189460B1C2"/>
  </w:style>
  <w:style w:type="paragraph" w:customStyle="1" w:styleId="9E67CAA1F64448C682287FBF7158EA43">
    <w:name w:val="9E67CAA1F64448C682287FBF7158EA43"/>
  </w:style>
  <w:style w:type="paragraph" w:customStyle="1" w:styleId="ECB244ACD16A4AFB8FB240C143F25173">
    <w:name w:val="ECB244ACD16A4AFB8FB240C143F25173"/>
  </w:style>
  <w:style w:type="paragraph" w:customStyle="1" w:styleId="59A5D530838748139607B0347CF85FDC">
    <w:name w:val="59A5D530838748139607B0347CF85FDC"/>
  </w:style>
  <w:style w:type="paragraph" w:customStyle="1" w:styleId="680E0212C3154CDC8A7DFD55DC83DFC7">
    <w:name w:val="680E0212C3154CDC8A7DFD55DC83DFC7"/>
  </w:style>
  <w:style w:type="paragraph" w:customStyle="1" w:styleId="A07F35FD1C2F4F1988D4F675A5685E20">
    <w:name w:val="A07F35FD1C2F4F1988D4F675A5685E20"/>
  </w:style>
  <w:style w:type="paragraph" w:customStyle="1" w:styleId="02F9CCF6C2034E0997260BED249400F2">
    <w:name w:val="02F9CCF6C2034E0997260BED249400F2"/>
  </w:style>
  <w:style w:type="paragraph" w:customStyle="1" w:styleId="6761550CB5614C88B51725B01862F873">
    <w:name w:val="6761550CB5614C88B51725B01862F873"/>
  </w:style>
  <w:style w:type="paragraph" w:customStyle="1" w:styleId="8A47F1AEC8F44D1AA6BA4E7A9369DA26">
    <w:name w:val="8A47F1AEC8F44D1AA6BA4E7A9369DA26"/>
  </w:style>
  <w:style w:type="paragraph" w:customStyle="1" w:styleId="4EB210F259854854B7ED0D82ED254CAD">
    <w:name w:val="4EB210F259854854B7ED0D82ED254CAD"/>
  </w:style>
  <w:style w:type="paragraph" w:customStyle="1" w:styleId="53189411E753487BAF705D9070838985">
    <w:name w:val="53189411E753487BAF705D9070838985"/>
  </w:style>
  <w:style w:type="paragraph" w:customStyle="1" w:styleId="14DC19587B39476A9052DE7B033F48FF">
    <w:name w:val="14DC19587B39476A9052DE7B033F48FF"/>
  </w:style>
  <w:style w:type="paragraph" w:customStyle="1" w:styleId="0070881C0E2F41A68DB709979CDBF742">
    <w:name w:val="0070881C0E2F41A68DB709979CDBF742"/>
  </w:style>
  <w:style w:type="paragraph" w:customStyle="1" w:styleId="1CA549F3B4F24C149D4190692FF8C9D3">
    <w:name w:val="1CA549F3B4F24C149D4190692FF8C9D3"/>
  </w:style>
  <w:style w:type="paragraph" w:customStyle="1" w:styleId="F1A33519ACF24195A18E28237484E867">
    <w:name w:val="F1A33519ACF24195A18E28237484E867"/>
  </w:style>
  <w:style w:type="paragraph" w:customStyle="1" w:styleId="8A06E96C795F45638AFAC409161A9596">
    <w:name w:val="8A06E96C795F45638AFAC409161A9596"/>
  </w:style>
  <w:style w:type="paragraph" w:customStyle="1" w:styleId="E6312B8172934E769C5ED91658AB7F6E">
    <w:name w:val="E6312B8172934E769C5ED91658AB7F6E"/>
  </w:style>
  <w:style w:type="paragraph" w:customStyle="1" w:styleId="91854F304274484BB055F1D13D4C8EFE">
    <w:name w:val="91854F304274484BB055F1D13D4C8EFE"/>
  </w:style>
  <w:style w:type="paragraph" w:customStyle="1" w:styleId="5E4F2AF4566F4A479D507C4136ED021F">
    <w:name w:val="5E4F2AF4566F4A479D507C4136ED021F"/>
  </w:style>
  <w:style w:type="paragraph" w:customStyle="1" w:styleId="4DA409BEA3BC4079BFAB598BA2B2098D">
    <w:name w:val="4DA409BEA3BC4079BFAB598BA2B2098D"/>
  </w:style>
  <w:style w:type="paragraph" w:customStyle="1" w:styleId="D1250240B6AA4952B7328DC9D5A27ED3">
    <w:name w:val="D1250240B6AA4952B7328DC9D5A27ED3"/>
  </w:style>
  <w:style w:type="paragraph" w:customStyle="1" w:styleId="E55CB560EB7E4A4187DF1605367E529E">
    <w:name w:val="E55CB560EB7E4A4187DF1605367E529E"/>
  </w:style>
  <w:style w:type="paragraph" w:customStyle="1" w:styleId="FDDA8885503C43C2ABF04B1CC8E435BA">
    <w:name w:val="FDDA8885503C43C2ABF04B1CC8E435BA"/>
  </w:style>
  <w:style w:type="paragraph" w:customStyle="1" w:styleId="F842FADCFE864EEA8897A9BC234CE619">
    <w:name w:val="F842FADCFE864EEA8897A9BC234CE619"/>
  </w:style>
  <w:style w:type="paragraph" w:customStyle="1" w:styleId="C1C98BF84142404CB6AE1250127985D1">
    <w:name w:val="C1C98BF84142404CB6AE1250127985D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A5F3BE2C465E497C8C768422487E25F0">
    <w:name w:val="A5F3BE2C465E497C8C768422487E2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{B6854C95-6949-478A-ADB1-8E1ED0B5926A}tf00546271_win32</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2024-10-07T11:50:00Z</dcterms:created>
  <dcterms:modified xsi:type="dcterms:W3CDTF">2024-10-07T12:23:00Z</dcterms:modified>
</cp:coreProperties>
</file>